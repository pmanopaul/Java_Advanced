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9330" w14:textId="77777777" w:rsidR="00B93D2D" w:rsidRPr="00FC522F" w:rsidRDefault="00FC522F">
      <w:pPr>
        <w:rPr>
          <w:b/>
          <w:bCs/>
          <w:sz w:val="32"/>
          <w:szCs w:val="32"/>
        </w:rPr>
      </w:pPr>
      <w:r w:rsidRPr="00FC522F">
        <w:rPr>
          <w:b/>
          <w:bCs/>
          <w:sz w:val="32"/>
          <w:szCs w:val="32"/>
        </w:rPr>
        <w:t>Ex. No: 1</w:t>
      </w:r>
    </w:p>
    <w:p w14:paraId="066D7C9F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28DB2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712A667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694DC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&lt;applet code="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Textf.class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width="600" height="800" /&gt; */</w:t>
      </w:r>
    </w:p>
    <w:p w14:paraId="130994CA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Textf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14:paraId="719DCD31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D5B966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66DC6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1E181A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8F68C0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"Name: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25648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"password: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4DB67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14:paraId="6E81D0B0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8);</w:t>
      </w:r>
    </w:p>
    <w:p w14:paraId="052FDAB7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passt</w:t>
      </w:r>
      <w:r>
        <w:rPr>
          <w:rFonts w:ascii="Consolas" w:hAnsi="Consolas" w:cs="Consolas"/>
          <w:color w:val="000000"/>
          <w:sz w:val="20"/>
          <w:szCs w:val="20"/>
        </w:rPr>
        <w:t>.setEchoChar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'?'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64BD1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74047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69DC34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18CD6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4AE54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namet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0BC62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passt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7DCB6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AF52E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DCAEFD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32127A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BA1D2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BC46A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2AE928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3F646C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FC4241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"Displayed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6, 60);</w:t>
      </w:r>
    </w:p>
    <w:p w14:paraId="688661DF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"Selected Name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namet</w:t>
      </w:r>
      <w:r>
        <w:rPr>
          <w:rFonts w:ascii="Consolas" w:hAnsi="Consolas" w:cs="Consolas"/>
          <w:color w:val="000000"/>
          <w:sz w:val="20"/>
          <w:szCs w:val="20"/>
        </w:rPr>
        <w:t>.getSelectedText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6, 80);</w:t>
      </w:r>
    </w:p>
    <w:p w14:paraId="066592F0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 Shared:"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6, 100);</w:t>
      </w:r>
    </w:p>
    <w:p w14:paraId="01C2C7D9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798E53" w14:textId="77777777" w:rsidR="00B93D2D" w:rsidRDefault="00B93D2D" w:rsidP="00B9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55CC5C" w14:textId="77777777" w:rsidR="00FC522F" w:rsidRPr="00FC522F" w:rsidRDefault="00FC522F" w:rsidP="00FC522F">
      <w:pPr>
        <w:rPr>
          <w:b/>
          <w:bCs/>
          <w:sz w:val="32"/>
          <w:szCs w:val="32"/>
        </w:rPr>
      </w:pPr>
      <w:r w:rsidRPr="00FC522F">
        <w:rPr>
          <w:b/>
          <w:bCs/>
          <w:sz w:val="32"/>
          <w:szCs w:val="32"/>
        </w:rPr>
        <w:t xml:space="preserve">Ex. No: </w:t>
      </w:r>
      <w:r>
        <w:rPr>
          <w:b/>
          <w:bCs/>
          <w:sz w:val="32"/>
          <w:szCs w:val="32"/>
        </w:rPr>
        <w:t>2</w:t>
      </w:r>
    </w:p>
    <w:p w14:paraId="288DDDD5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840A3F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589F2DF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722A3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&lt;applet code="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Prodf.class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width="600" height="800" /&gt; */</w:t>
      </w:r>
    </w:p>
    <w:p w14:paraId="2638A7F3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ItemListener</w:t>
      </w:r>
      <w:proofErr w:type="spellEnd"/>
    </w:p>
    <w:p w14:paraId="668FDBDC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F264CF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22387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9D312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Choice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3625B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F130F8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F09A39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(5,2,10,10));</w:t>
      </w:r>
    </w:p>
    <w:p w14:paraId="0D594790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,20));</w:t>
      </w:r>
    </w:p>
    <w:p w14:paraId="351B2466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022A9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A3C8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"QS: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E0933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"UP: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39F54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"ASD: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41D07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14:paraId="11BA7947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14:paraId="39CB4347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14:paraId="45E0D442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14:paraId="5D3BBD2B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5089D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861C1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"munch"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AE01D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"dairy milk"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C47872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 star"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DAB4B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choclate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13C14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cadboury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AB152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15966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F8A40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79E2E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C17E3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D3CC0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07110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E2815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4B373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C52C81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90FBB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.addItemListener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D3B9E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50F91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2E820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8FBAD1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ItemEvent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FE9754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003C38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.getSelectedIndex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()==0)</w:t>
      </w:r>
    </w:p>
    <w:p w14:paraId="4B130DDB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075869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7836A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98074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.getSelectedIndex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()==1)</w:t>
      </w:r>
    </w:p>
    <w:p w14:paraId="1E21C13A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FE94CE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F684C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70EDB2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.getSelectedIndex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()==2)</w:t>
      </w:r>
    </w:p>
    <w:p w14:paraId="215BA773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339BD3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"15"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EDDE91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0569C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.getSelectedIndex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()==3)</w:t>
      </w:r>
    </w:p>
    <w:p w14:paraId="40879B21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570F97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FDDC15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115BA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.getSelectedIndex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()==4)</w:t>
      </w:r>
    </w:p>
    <w:p w14:paraId="63DB6366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81304B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26B131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8A00F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.getSelectedIndex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()==5)</w:t>
      </w:r>
    </w:p>
    <w:p w14:paraId="5CD13192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678AE0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78F3C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EE528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8BA332F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4A4B19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FBA53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BDD7D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CEE5B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1131F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973BB0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D9CE52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asd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CCB2D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09B3757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A6F513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4A607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32495D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5410F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DD935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28A5E" w14:textId="77777777" w:rsidR="00FC522F" w:rsidRDefault="00FC522F" w:rsidP="00F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92EFE5" w14:textId="77777777" w:rsidR="00FC522F" w:rsidRDefault="00FC522F" w:rsidP="00FC522F">
      <w:pPr>
        <w:rPr>
          <w:b/>
          <w:bCs/>
          <w:sz w:val="32"/>
          <w:szCs w:val="32"/>
        </w:rPr>
      </w:pPr>
      <w:r w:rsidRPr="00FC522F">
        <w:rPr>
          <w:b/>
          <w:bCs/>
          <w:sz w:val="32"/>
          <w:szCs w:val="32"/>
        </w:rPr>
        <w:t xml:space="preserve">Ex. No: </w:t>
      </w:r>
      <w:r>
        <w:rPr>
          <w:b/>
          <w:bCs/>
          <w:sz w:val="32"/>
          <w:szCs w:val="32"/>
        </w:rPr>
        <w:t>3</w:t>
      </w:r>
    </w:p>
    <w:p w14:paraId="5D0A036C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24144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6FEB148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4005C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&lt;applet code="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Prodf.class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width="600" height="800" /&gt; */</w:t>
      </w:r>
    </w:p>
    <w:p w14:paraId="7CEE7DCB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AdjustmentListener</w:t>
      </w:r>
      <w:proofErr w:type="spellEnd"/>
    </w:p>
    <w:p w14:paraId="645CD3AC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31624C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Scrollbar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4DE44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FBCAE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Color </w:t>
      </w:r>
      <w:r>
        <w:rPr>
          <w:rFonts w:ascii="Consolas" w:hAnsi="Consolas" w:cs="Consolas"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6414A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53AB2C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DA710D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Scrollbar(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Scrollbar.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,1,2,1,255);</w:t>
      </w:r>
    </w:p>
    <w:p w14:paraId="1D2FF729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Scrollbar(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Scrollbar.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,1,2,1,255);</w:t>
      </w:r>
    </w:p>
    <w:p w14:paraId="5429A80D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Scrollbar(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Scrollbar.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,1,2,1,255);</w:t>
      </w:r>
    </w:p>
    <w:p w14:paraId="5D20D17D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14:paraId="4F118F49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14:paraId="6FB2CC6B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14:paraId="39590A1A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54A35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CA707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06DDD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3AB92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D9FCA6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E227A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.addAdjustmentListener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D88AD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.addAdjustmentListener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10CF8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.addAdjustmentListener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B61CE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F40244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7A9DF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0C8835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adjustmentValueChanged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AdjustmentEvent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D23BEF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522234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.getAdjustable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F711B0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6E5CE3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.getValue()+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EE4309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E908D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.getAdjustable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4C5AB8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413B75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.getValue()+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2BF97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CAD4A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.getAdjustable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0DAE1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79D243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.getValue()+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43D2A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B5284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097F21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EBB20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3DA5ED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132CC6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A959D5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.getText()),Integer.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.getText()),Integer.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.getText()));</w:t>
      </w:r>
    </w:p>
    <w:p w14:paraId="00E8192C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A69D3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(100, 100, 150, 200);</w:t>
      </w:r>
    </w:p>
    <w:p w14:paraId="075AB061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D2752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4A4378" w14:textId="77777777" w:rsidR="00DC2CD3" w:rsidRDefault="00DC2CD3" w:rsidP="00D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0AFB6F" w14:textId="77777777" w:rsidR="00DC2CD3" w:rsidRDefault="00DC2CD3" w:rsidP="00DC2CD3">
      <w:pPr>
        <w:rPr>
          <w:b/>
          <w:bCs/>
          <w:sz w:val="32"/>
          <w:szCs w:val="32"/>
        </w:rPr>
      </w:pPr>
      <w:r w:rsidRPr="00FC522F">
        <w:rPr>
          <w:b/>
          <w:bCs/>
          <w:sz w:val="32"/>
          <w:szCs w:val="32"/>
        </w:rPr>
        <w:t xml:space="preserve">Ex. No: </w:t>
      </w:r>
      <w:r>
        <w:rPr>
          <w:b/>
          <w:bCs/>
          <w:sz w:val="32"/>
          <w:szCs w:val="32"/>
        </w:rPr>
        <w:t>4</w:t>
      </w:r>
    </w:p>
    <w:p w14:paraId="545C8493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6DE87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java.awt.TextArea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3ED29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E0B25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/*&lt;applet code=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Textarea.class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width=400 height=400/&gt; */</w:t>
      </w:r>
    </w:p>
    <w:p w14:paraId="5D8E6EB2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</w:t>
      </w:r>
    </w:p>
    <w:p w14:paraId="3C397DDA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9DF036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14FD31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4215C5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"Alliance University"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"Department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Computer Science and Engineering Welcomes you ALL"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49FFA8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,10,30);</w:t>
      </w:r>
    </w:p>
    <w:p w14:paraId="4DE1A8BF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3839F" w14:textId="77777777" w:rsidR="00124BD1" w:rsidRDefault="00124BD1" w:rsidP="0012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D5B9B" w14:textId="77777777" w:rsidR="00FC522F" w:rsidRDefault="00124BD1" w:rsidP="00124B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A011E9" w14:textId="77777777" w:rsidR="00124BD1" w:rsidRDefault="00124BD1" w:rsidP="00124BD1">
      <w:pPr>
        <w:rPr>
          <w:b/>
          <w:bCs/>
          <w:sz w:val="32"/>
          <w:szCs w:val="32"/>
        </w:rPr>
      </w:pPr>
      <w:r w:rsidRPr="00FC522F">
        <w:rPr>
          <w:b/>
          <w:bCs/>
          <w:sz w:val="32"/>
          <w:szCs w:val="32"/>
        </w:rPr>
        <w:t xml:space="preserve">Ex. No: </w:t>
      </w:r>
      <w:r>
        <w:rPr>
          <w:b/>
          <w:bCs/>
          <w:sz w:val="32"/>
          <w:szCs w:val="32"/>
        </w:rPr>
        <w:t>5</w:t>
      </w:r>
    </w:p>
    <w:p w14:paraId="30DC1839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69A10DC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import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14:paraId="5F858CB4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public class </w:t>
      </w:r>
      <w:proofErr w:type="spellStart"/>
      <w:r w:rsidRPr="00916148">
        <w:rPr>
          <w:rFonts w:ascii="Consolas" w:hAnsi="Consolas" w:cs="Consolas"/>
          <w:color w:val="000000"/>
          <w:sz w:val="20"/>
          <w:szCs w:val="20"/>
        </w:rPr>
        <w:t>ListExample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173CBDB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72604AB3" w14:textId="77777777" w:rsid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ListExample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>)</w:t>
      </w:r>
    </w:p>
    <w:p w14:paraId="731EB36E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6148"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7BD66D48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Frame f= new </w:t>
      </w:r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Frame(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C2B59C4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final Label </w:t>
      </w:r>
      <w:proofErr w:type="spellStart"/>
      <w:r w:rsidRPr="00916148">
        <w:rPr>
          <w:rFonts w:ascii="Consolas" w:hAnsi="Consolas" w:cs="Consolas"/>
          <w:color w:val="000000"/>
          <w:sz w:val="20"/>
          <w:szCs w:val="20"/>
        </w:rPr>
        <w:t>label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);          </w:t>
      </w:r>
    </w:p>
    <w:p w14:paraId="561FA2B9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label.setAlignment</w:t>
      </w:r>
      <w:proofErr w:type="spellEnd"/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16148">
        <w:rPr>
          <w:rFonts w:ascii="Consolas" w:hAnsi="Consolas" w:cs="Consolas"/>
          <w:color w:val="000000"/>
          <w:sz w:val="20"/>
          <w:szCs w:val="20"/>
        </w:rPr>
        <w:t>Label.CENTER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6B26A0D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label.setSize</w:t>
      </w:r>
      <w:proofErr w:type="spellEnd"/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(500,100);  </w:t>
      </w:r>
    </w:p>
    <w:p w14:paraId="559B3C34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Button b=new Button("Show");  </w:t>
      </w:r>
    </w:p>
    <w:p w14:paraId="3F617BAB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b.setBounds</w:t>
      </w:r>
      <w:proofErr w:type="spellEnd"/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(200,150,80,30);  </w:t>
      </w:r>
    </w:p>
    <w:p w14:paraId="19D234BA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final List l1=new </w:t>
      </w:r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List(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4, false);  </w:t>
      </w:r>
    </w:p>
    <w:p w14:paraId="303D82BC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l</w:t>
      </w:r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1.setBounds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(100,100, 70,70);  </w:t>
      </w:r>
    </w:p>
    <w:p w14:paraId="42CD44DB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l1.add("C");  </w:t>
      </w:r>
    </w:p>
    <w:p w14:paraId="57D7683D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l1.add("C++");  </w:t>
      </w:r>
    </w:p>
    <w:p w14:paraId="7DC6CE76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l1.add("Java");  </w:t>
      </w:r>
    </w:p>
    <w:p w14:paraId="4EEB910F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l1.add("PHP");  </w:t>
      </w:r>
    </w:p>
    <w:p w14:paraId="3E28C098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final List l2=new </w:t>
      </w:r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List(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4, true);  </w:t>
      </w:r>
    </w:p>
    <w:p w14:paraId="3C716062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l</w:t>
      </w:r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2.setBounds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(100,200, 70,70);  </w:t>
      </w:r>
    </w:p>
    <w:p w14:paraId="648B6F48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l2.add(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"Turbo C++");  </w:t>
      </w:r>
    </w:p>
    <w:p w14:paraId="54391BA2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l2.add("Spring");  </w:t>
      </w:r>
    </w:p>
    <w:p w14:paraId="2DE60712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l2.add("Hibernate");  </w:t>
      </w:r>
    </w:p>
    <w:p w14:paraId="6CAA029F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l2.add("CodeIgniter");  </w:t>
      </w:r>
    </w:p>
    <w:p w14:paraId="513379BC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16148">
        <w:rPr>
          <w:rFonts w:ascii="Consolas" w:hAnsi="Consolas" w:cs="Consolas"/>
          <w:color w:val="000000"/>
          <w:sz w:val="20"/>
          <w:szCs w:val="20"/>
        </w:rPr>
        <w:t>f.add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(l1); </w:t>
      </w:r>
      <w:proofErr w:type="spellStart"/>
      <w:r w:rsidRPr="00916148">
        <w:rPr>
          <w:rFonts w:ascii="Consolas" w:hAnsi="Consolas" w:cs="Consolas"/>
          <w:color w:val="000000"/>
          <w:sz w:val="20"/>
          <w:szCs w:val="20"/>
        </w:rPr>
        <w:t>f.add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(l2); </w:t>
      </w:r>
      <w:proofErr w:type="spellStart"/>
      <w:r w:rsidRPr="00916148">
        <w:rPr>
          <w:rFonts w:ascii="Consolas" w:hAnsi="Consolas" w:cs="Consolas"/>
          <w:color w:val="000000"/>
          <w:sz w:val="20"/>
          <w:szCs w:val="20"/>
        </w:rPr>
        <w:t>f.add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(label); </w:t>
      </w:r>
      <w:proofErr w:type="spellStart"/>
      <w:r w:rsidRPr="00916148">
        <w:rPr>
          <w:rFonts w:ascii="Consolas" w:hAnsi="Consolas" w:cs="Consolas"/>
          <w:color w:val="000000"/>
          <w:sz w:val="20"/>
          <w:szCs w:val="20"/>
        </w:rPr>
        <w:t>f.add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(b);  </w:t>
      </w:r>
    </w:p>
    <w:p w14:paraId="3ED1F165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f.setSize</w:t>
      </w:r>
      <w:proofErr w:type="spellEnd"/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(450,450);  </w:t>
      </w:r>
    </w:p>
    <w:p w14:paraId="17269034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f.setLayout</w:t>
      </w:r>
      <w:proofErr w:type="spellEnd"/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(null);  </w:t>
      </w:r>
    </w:p>
    <w:p w14:paraId="3D76CC92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f.setVisible</w:t>
      </w:r>
      <w:proofErr w:type="spellEnd"/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(true);  </w:t>
      </w:r>
    </w:p>
    <w:p w14:paraId="1192C0ED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b.addActionListener</w:t>
      </w:r>
      <w:proofErr w:type="spellEnd"/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(new ActionListener() {  </w:t>
      </w:r>
    </w:p>
    <w:p w14:paraId="46000D4D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 public void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 xml:space="preserve"> e) {       </w:t>
      </w:r>
    </w:p>
    <w:p w14:paraId="0B0B2E93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  String data = "Programming language Selected: "+l1.getItem(l</w:t>
      </w:r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1.getSelectedIndex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47066A96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  data += ", Framework Selected:";  </w:t>
      </w:r>
    </w:p>
    <w:p w14:paraId="5C33C446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String frame:l2.getSelectedItems()){  </w:t>
      </w:r>
    </w:p>
    <w:p w14:paraId="48FD8BB8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           data += frame + " ";  </w:t>
      </w:r>
    </w:p>
    <w:p w14:paraId="41E5E6F6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  }  </w:t>
      </w:r>
    </w:p>
    <w:p w14:paraId="2BDA5265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label.setText</w:t>
      </w:r>
      <w:proofErr w:type="spellEnd"/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(data);  </w:t>
      </w:r>
    </w:p>
    <w:p w14:paraId="7197BD29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  }  </w:t>
      </w:r>
    </w:p>
    <w:p w14:paraId="13DED0C5" w14:textId="77777777" w:rsidR="00F77C89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      });    </w:t>
      </w:r>
    </w:p>
    <w:p w14:paraId="7D179F14" w14:textId="77777777" w:rsidR="00F77C89" w:rsidRDefault="00F77C89" w:rsidP="00F7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.addWindowListener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E3EB49C" w14:textId="77777777" w:rsidR="00F77C89" w:rsidRDefault="00F77C89" w:rsidP="00F7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A37F58" w14:textId="77777777" w:rsidR="00F77C89" w:rsidRDefault="00F77C89" w:rsidP="00F7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9590F10" w14:textId="77777777" w:rsidR="00F77C89" w:rsidRDefault="00F77C89" w:rsidP="00F7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.getWindow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().dispose();</w:t>
      </w:r>
    </w:p>
    <w:p w14:paraId="08A3A638" w14:textId="77777777" w:rsidR="00F77C89" w:rsidRDefault="00F77C89" w:rsidP="00F7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     </w:t>
      </w:r>
    </w:p>
    <w:p w14:paraId="6540D13E" w14:textId="092C57D0" w:rsidR="00916148" w:rsidRPr="00916148" w:rsidRDefault="00F77C89" w:rsidP="00F7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  <w:r w:rsidR="00916148" w:rsidRPr="00916148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2A82167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071612C9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public static void </w:t>
      </w:r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916148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 xml:space="preserve">[])  </w:t>
      </w:r>
    </w:p>
    <w:p w14:paraId="74DB5C7F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1E785CCE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   new </w:t>
      </w:r>
      <w:proofErr w:type="spellStart"/>
      <w:proofErr w:type="gramStart"/>
      <w:r w:rsidRPr="00916148">
        <w:rPr>
          <w:rFonts w:ascii="Consolas" w:hAnsi="Consolas" w:cs="Consolas"/>
          <w:color w:val="000000"/>
          <w:sz w:val="20"/>
          <w:szCs w:val="20"/>
        </w:rPr>
        <w:t>ListExample</w:t>
      </w:r>
      <w:proofErr w:type="spellEnd"/>
      <w:r w:rsidRPr="0091614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6148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A8D0BF4" w14:textId="77777777" w:rsidR="00916148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0103D32" w14:textId="77777777" w:rsidR="00124BD1" w:rsidRPr="00916148" w:rsidRDefault="00916148" w:rsidP="0091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6148"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A0891C9" w14:textId="77777777" w:rsidR="00124BD1" w:rsidRDefault="00124BD1" w:rsidP="00124BD1">
      <w:pPr>
        <w:rPr>
          <w:b/>
          <w:bCs/>
          <w:sz w:val="32"/>
          <w:szCs w:val="32"/>
        </w:rPr>
      </w:pPr>
    </w:p>
    <w:p w14:paraId="65CDB810" w14:textId="77777777" w:rsidR="00124BD1" w:rsidRDefault="00124BD1" w:rsidP="00124BD1">
      <w:pPr>
        <w:rPr>
          <w:rFonts w:ascii="Consolas" w:hAnsi="Consolas" w:cs="Consolas"/>
          <w:color w:val="000000"/>
          <w:sz w:val="20"/>
          <w:szCs w:val="20"/>
        </w:rPr>
      </w:pPr>
    </w:p>
    <w:p w14:paraId="201B3B2B" w14:textId="77777777" w:rsidR="00124BD1" w:rsidRDefault="00124BD1" w:rsidP="00124BD1"/>
    <w:sectPr w:rsidR="0012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9"/>
    <w:rsid w:val="00124BD1"/>
    <w:rsid w:val="00363D8F"/>
    <w:rsid w:val="00610D78"/>
    <w:rsid w:val="008F649A"/>
    <w:rsid w:val="00916148"/>
    <w:rsid w:val="00B50573"/>
    <w:rsid w:val="00B93D2D"/>
    <w:rsid w:val="00D05CC8"/>
    <w:rsid w:val="00DC2CD3"/>
    <w:rsid w:val="00F77C89"/>
    <w:rsid w:val="00FC10F8"/>
    <w:rsid w:val="00FC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7A2C"/>
  <w15:chartTrackingRefBased/>
  <w15:docId w15:val="{F41BAC3E-92EA-4614-B9ED-CE60BB64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les\doc\data\Data\LabProgram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LabProgram-1</Template>
  <TotalTime>1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P. Mano Paul</dc:creator>
  <cp:keywords/>
  <dc:description/>
  <cp:lastModifiedBy>Mano Paul P</cp:lastModifiedBy>
  <cp:revision>2</cp:revision>
  <dcterms:created xsi:type="dcterms:W3CDTF">2021-09-24T03:04:00Z</dcterms:created>
  <dcterms:modified xsi:type="dcterms:W3CDTF">2021-09-24T03:04:00Z</dcterms:modified>
</cp:coreProperties>
</file>